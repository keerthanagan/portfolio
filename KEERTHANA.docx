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4BDD4769" w14:textId="77777777" w:rsidTr="003D0489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793572BC" w14:textId="3FEC10DF" w:rsidR="006D409C" w:rsidRDefault="003D0489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E8F3D18" wp14:editId="11BE7375">
                  <wp:extent cx="2505710" cy="2524125"/>
                  <wp:effectExtent l="0" t="0" r="8890" b="9525"/>
                  <wp:docPr id="499434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71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127F94EE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B20AEB1CFA1647F993EE4FD8260957AE"/>
              </w:placeholder>
              <w:temporary/>
              <w:showingPlcHdr/>
              <w15:appearance w15:val="hidden"/>
            </w:sdtPr>
            <w:sdtContent>
              <w:p w14:paraId="4381210A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3CEA2AA6" w14:textId="77777777" w:rsidTr="003D0489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03096BA1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1B72A2DB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A4B920" wp14:editId="3D5EC7BC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57E2EC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A4B920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857E2EC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700DF983" w14:textId="77777777" w:rsidR="006D409C" w:rsidRDefault="008027F9" w:rsidP="00776643">
            <w:pPr>
              <w:rPr>
                <w:rFonts w:ascii="Segoe UI Semibold" w:hAnsi="Segoe UI Semibold" w:cs="Segoe UI Semibold"/>
                <w:b/>
                <w:sz w:val="28"/>
                <w:szCs w:val="28"/>
              </w:rPr>
            </w:pPr>
            <w:r w:rsidRPr="008027F9">
              <w:rPr>
                <w:rFonts w:ascii="Segoe UI Semibold" w:hAnsi="Segoe UI Semibold" w:cs="Segoe UI Semibold"/>
                <w:b/>
                <w:sz w:val="28"/>
                <w:szCs w:val="28"/>
              </w:rPr>
              <w:t>Bachelor of Information Technology</w:t>
            </w:r>
          </w:p>
          <w:p w14:paraId="3EEF2C8F" w14:textId="5B802FCF" w:rsidR="008027F9" w:rsidRPr="008027F9" w:rsidRDefault="008027F9" w:rsidP="00776643">
            <w:pPr>
              <w:rPr>
                <w:rFonts w:ascii="Calibri" w:hAnsi="Calibri" w:cs="Calibri"/>
                <w:bCs/>
                <w:sz w:val="24"/>
              </w:rPr>
            </w:pPr>
            <w:r w:rsidRPr="008027F9">
              <w:rPr>
                <w:rFonts w:ascii="Calibri" w:hAnsi="Calibri" w:cs="Calibri"/>
                <w:bCs/>
                <w:sz w:val="24"/>
              </w:rPr>
              <w:t>2021 – 2024</w:t>
            </w:r>
          </w:p>
          <w:p w14:paraId="35AD2C34" w14:textId="77777777" w:rsidR="008027F9" w:rsidRPr="008027F9" w:rsidRDefault="008027F9" w:rsidP="00776643">
            <w:pPr>
              <w:rPr>
                <w:rFonts w:ascii="Calibri" w:hAnsi="Calibri" w:cs="Calibri"/>
                <w:bCs/>
                <w:sz w:val="24"/>
              </w:rPr>
            </w:pPr>
            <w:r w:rsidRPr="008027F9">
              <w:rPr>
                <w:rFonts w:ascii="Calibri" w:hAnsi="Calibri" w:cs="Calibri"/>
                <w:bCs/>
                <w:sz w:val="24"/>
              </w:rPr>
              <w:t>SEETHALAKSHMI ACHI COLLEGE FOR WOMEN</w:t>
            </w:r>
          </w:p>
          <w:p w14:paraId="42462D2A" w14:textId="77777777" w:rsidR="008027F9" w:rsidRDefault="008027F9" w:rsidP="00776643">
            <w:pPr>
              <w:rPr>
                <w:rFonts w:ascii="Calibri" w:hAnsi="Calibri" w:cs="Calibri"/>
                <w:bCs/>
                <w:sz w:val="24"/>
              </w:rPr>
            </w:pPr>
            <w:r w:rsidRPr="008027F9">
              <w:rPr>
                <w:rFonts w:ascii="Calibri" w:hAnsi="Calibri" w:cs="Calibri"/>
                <w:bCs/>
                <w:sz w:val="24"/>
              </w:rPr>
              <w:t>PALLATHUR</w:t>
            </w:r>
          </w:p>
          <w:p w14:paraId="36143CE4" w14:textId="77777777" w:rsidR="008027F9" w:rsidRDefault="008027F9" w:rsidP="00776643">
            <w:pPr>
              <w:rPr>
                <w:rFonts w:ascii="Calibri" w:hAnsi="Calibri" w:cs="Calibri"/>
                <w:bCs/>
                <w:sz w:val="24"/>
              </w:rPr>
            </w:pPr>
          </w:p>
          <w:p w14:paraId="383F864F" w14:textId="77777777" w:rsidR="008027F9" w:rsidRDefault="008027F9" w:rsidP="00776643">
            <w:pPr>
              <w:rPr>
                <w:rFonts w:ascii="Segoe UI Semibold" w:hAnsi="Segoe UI Semibold" w:cs="Segoe UI Semibold"/>
                <w:b/>
                <w:sz w:val="28"/>
                <w:szCs w:val="28"/>
              </w:rPr>
            </w:pPr>
            <w:r w:rsidRPr="008027F9">
              <w:rPr>
                <w:rFonts w:ascii="Segoe UI Semibold" w:hAnsi="Segoe UI Semibold" w:cs="Segoe UI Semibold"/>
                <w:b/>
                <w:sz w:val="28"/>
                <w:szCs w:val="28"/>
              </w:rPr>
              <w:t>Higher . sec school</w:t>
            </w:r>
          </w:p>
          <w:p w14:paraId="3E6BBE82" w14:textId="11CBF28B" w:rsidR="008027F9" w:rsidRDefault="008027F9" w:rsidP="00776643">
            <w:pPr>
              <w:rPr>
                <w:rFonts w:ascii="Calibri" w:hAnsi="Calibri" w:cs="Calibri"/>
                <w:bCs/>
                <w:sz w:val="24"/>
              </w:rPr>
            </w:pPr>
            <w:r w:rsidRPr="008027F9">
              <w:rPr>
                <w:rFonts w:ascii="Calibri" w:hAnsi="Calibri" w:cs="Calibri"/>
                <w:bCs/>
                <w:sz w:val="24"/>
              </w:rPr>
              <w:t xml:space="preserve">2019 </w:t>
            </w:r>
            <w:r>
              <w:rPr>
                <w:rFonts w:ascii="Calibri" w:hAnsi="Calibri" w:cs="Calibri"/>
                <w:bCs/>
                <w:sz w:val="24"/>
              </w:rPr>
              <w:t>–</w:t>
            </w:r>
            <w:r w:rsidRPr="008027F9">
              <w:rPr>
                <w:rFonts w:ascii="Calibri" w:hAnsi="Calibri" w:cs="Calibri"/>
                <w:bCs/>
                <w:sz w:val="24"/>
              </w:rPr>
              <w:t xml:space="preserve"> 2021</w:t>
            </w:r>
          </w:p>
          <w:p w14:paraId="6533D716" w14:textId="77777777" w:rsidR="008027F9" w:rsidRDefault="008027F9" w:rsidP="00776643">
            <w:pPr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M.CT.M.CHIDHAMBARAM CHETTIYAR HR.SEC SCHOOL</w:t>
            </w:r>
          </w:p>
          <w:p w14:paraId="528B167A" w14:textId="1C4D848D" w:rsidR="008027F9" w:rsidRPr="008027F9" w:rsidRDefault="008027F9" w:rsidP="00776643">
            <w:pPr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KANADUKATHAN</w:t>
            </w:r>
          </w:p>
        </w:tc>
      </w:tr>
      <w:tr w:rsidR="003D0489" w14:paraId="047A4843" w14:textId="77777777" w:rsidTr="003D0489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20E8CD01" w14:textId="77777777" w:rsidR="003D0489" w:rsidRPr="008027F9" w:rsidRDefault="003D0489" w:rsidP="003D0489">
            <w:pPr>
              <w:pStyle w:val="Title"/>
              <w:rPr>
                <w:sz w:val="64"/>
                <w:szCs w:val="64"/>
              </w:rPr>
            </w:pPr>
            <w:r w:rsidRPr="008027F9">
              <w:rPr>
                <w:sz w:val="64"/>
                <w:szCs w:val="64"/>
              </w:rPr>
              <w:t>keerthana</w:t>
            </w:r>
          </w:p>
          <w:p w14:paraId="1E0D75E8" w14:textId="77777777" w:rsidR="003D0489" w:rsidRPr="008027F9" w:rsidRDefault="003D0489" w:rsidP="003D0489">
            <w:pPr>
              <w:pStyle w:val="Subtitle"/>
              <w:rPr>
                <w:b/>
                <w:bCs/>
                <w:color w:val="00B0F0"/>
                <w:sz w:val="44"/>
                <w:szCs w:val="44"/>
              </w:rPr>
            </w:pPr>
            <w:r w:rsidRPr="008027F9">
              <w:rPr>
                <w:b/>
                <w:bCs/>
                <w:color w:val="00B0F0"/>
                <w:spacing w:val="0"/>
                <w:w w:val="100"/>
                <w:sz w:val="44"/>
                <w:szCs w:val="44"/>
              </w:rPr>
              <w:t>Student</w:t>
            </w:r>
          </w:p>
          <w:sdt>
            <w:sdtPr>
              <w:id w:val="-1448076370"/>
              <w:placeholder>
                <w:docPart w:val="0111EDE20D074AE28AB3F92F73A4C1A4"/>
              </w:placeholder>
              <w:temporary/>
              <w:showingPlcHdr/>
              <w15:appearance w15:val="hidden"/>
            </w:sdtPr>
            <w:sdtContent>
              <w:p w14:paraId="05711742" w14:textId="77777777" w:rsidR="003D0489" w:rsidRPr="005D47DE" w:rsidRDefault="003D0489" w:rsidP="003D0489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5E95E783" w14:textId="77777777" w:rsidR="003D0489" w:rsidRPr="003F477D" w:rsidRDefault="003D0489" w:rsidP="003D0489">
            <w:pPr>
              <w:pStyle w:val="ProfileText"/>
              <w:rPr>
                <w:lang w:val="fr-FR"/>
              </w:rPr>
            </w:pPr>
            <w:r>
              <w:t>I am organized efficient and hard working person and am willing to discover and accept new ideas which can be put into practice efficiently .</w:t>
            </w:r>
          </w:p>
          <w:p w14:paraId="37DF70B2" w14:textId="77777777" w:rsidR="003D0489" w:rsidRPr="003F477D" w:rsidRDefault="003D0489" w:rsidP="003D0489">
            <w:pPr>
              <w:rPr>
                <w:lang w:val="fr-FR"/>
              </w:rPr>
            </w:pPr>
          </w:p>
          <w:sdt>
            <w:sdtPr>
              <w:id w:val="-1954003311"/>
              <w:placeholder>
                <w:docPart w:val="119B63A5350E45A4813CC84F1C78D257"/>
              </w:placeholder>
              <w:temporary/>
              <w:showingPlcHdr/>
              <w15:appearance w15:val="hidden"/>
            </w:sdtPr>
            <w:sdtContent>
              <w:p w14:paraId="11F329EB" w14:textId="77777777" w:rsidR="003D0489" w:rsidRPr="003F477D" w:rsidRDefault="003D0489" w:rsidP="003D0489">
                <w:pPr>
                  <w:pStyle w:val="Heading2"/>
                  <w:rPr>
                    <w:lang w:val="fr-FR"/>
                  </w:rPr>
                </w:pPr>
                <w:r w:rsidRPr="003F477D">
                  <w:rPr>
                    <w:rStyle w:val="Heading2Char"/>
                    <w:lang w:val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49DAEF918D0C4C9C92480A305EAEB5B9"/>
              </w:placeholder>
              <w:temporary/>
              <w:showingPlcHdr/>
              <w15:appearance w15:val="hidden"/>
            </w:sdtPr>
            <w:sdtContent>
              <w:p w14:paraId="389BDA43" w14:textId="77777777" w:rsidR="003D0489" w:rsidRPr="003F477D" w:rsidRDefault="003D0489" w:rsidP="003D0489">
                <w:pPr>
                  <w:pStyle w:val="ContactDetails"/>
                  <w:rPr>
                    <w:lang w:val="fr-FR"/>
                  </w:rPr>
                </w:pPr>
                <w:r w:rsidRPr="003F477D">
                  <w:rPr>
                    <w:lang w:val="fr-FR"/>
                  </w:rPr>
                  <w:t>PHONE:</w:t>
                </w:r>
              </w:p>
            </w:sdtContent>
          </w:sdt>
          <w:p w14:paraId="4E111787" w14:textId="77777777" w:rsidR="003D0489" w:rsidRPr="003F477D" w:rsidRDefault="003D0489" w:rsidP="003D0489">
            <w:pPr>
              <w:pStyle w:val="ContactDetails"/>
              <w:rPr>
                <w:lang w:val="fr-FR"/>
              </w:rPr>
            </w:pPr>
            <w:r>
              <w:t>9876543210</w:t>
            </w:r>
          </w:p>
          <w:p w14:paraId="00C0720F" w14:textId="77777777" w:rsidR="003D0489" w:rsidRPr="003F477D" w:rsidRDefault="003D0489" w:rsidP="003D0489">
            <w:pPr>
              <w:pStyle w:val="ContactDetails"/>
              <w:rPr>
                <w:lang w:val="fr-FR"/>
              </w:rPr>
            </w:pPr>
          </w:p>
          <w:sdt>
            <w:sdtPr>
              <w:id w:val="67859272"/>
              <w:placeholder>
                <w:docPart w:val="1D6A230F1C114389828A5BE4E2624CCF"/>
              </w:placeholder>
              <w:temporary/>
              <w:showingPlcHdr/>
              <w15:appearance w15:val="hidden"/>
            </w:sdtPr>
            <w:sdtContent>
              <w:p w14:paraId="71E45F05" w14:textId="77777777" w:rsidR="003D0489" w:rsidRPr="003F477D" w:rsidRDefault="003D0489" w:rsidP="003D0489">
                <w:pPr>
                  <w:pStyle w:val="ContactDetails"/>
                  <w:rPr>
                    <w:lang w:val="fr-FR"/>
                  </w:rPr>
                </w:pPr>
                <w:r w:rsidRPr="003F477D">
                  <w:rPr>
                    <w:lang w:val="fr-FR"/>
                  </w:rPr>
                  <w:t>WEBSITE:</w:t>
                </w:r>
              </w:p>
            </w:sdtContent>
          </w:sdt>
          <w:p w14:paraId="611E3E26" w14:textId="77777777" w:rsidR="003D0489" w:rsidRPr="003F477D" w:rsidRDefault="003D0489" w:rsidP="003D0489">
            <w:pPr>
              <w:pStyle w:val="ContactDetails"/>
              <w:rPr>
                <w:lang w:val="fr-FR"/>
              </w:rPr>
            </w:pPr>
            <w:r>
              <w:t>https://keerthana.com</w:t>
            </w:r>
          </w:p>
          <w:p w14:paraId="60431C6F" w14:textId="77777777" w:rsidR="003D0489" w:rsidRPr="003F477D" w:rsidRDefault="003D0489" w:rsidP="003D0489">
            <w:pPr>
              <w:rPr>
                <w:lang w:val="fr-FR"/>
              </w:rPr>
            </w:pPr>
          </w:p>
          <w:sdt>
            <w:sdtPr>
              <w:id w:val="-240260293"/>
              <w:placeholder>
                <w:docPart w:val="1D4C6C672E1342EC8BDA4025E788FF75"/>
              </w:placeholder>
              <w:temporary/>
              <w:showingPlcHdr/>
              <w15:appearance w15:val="hidden"/>
            </w:sdtPr>
            <w:sdtContent>
              <w:p w14:paraId="09A6A5FE" w14:textId="77777777" w:rsidR="003D0489" w:rsidRDefault="003D0489" w:rsidP="003D0489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7F6DEEB0" w14:textId="593AC8AE" w:rsidR="003D0489" w:rsidRDefault="003D0489" w:rsidP="003D0489">
            <w:r>
              <w:t>Keerthiganesan57@gmail.com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376AD28B" w14:textId="77777777" w:rsidR="003D0489" w:rsidRDefault="003D0489" w:rsidP="003D0489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181BFB09" w14:textId="4A3842D4" w:rsidR="003D0489" w:rsidRDefault="003D0489" w:rsidP="003D0489">
            <w:pPr>
              <w:pStyle w:val="Heading1"/>
              <w:rPr>
                <w:b/>
              </w:rPr>
            </w:pPr>
            <w:r>
              <w:rPr>
                <w:b/>
              </w:rPr>
              <w:t>LANGUAGE</w:t>
            </w:r>
          </w:p>
        </w:tc>
      </w:tr>
      <w:tr w:rsidR="003D0489" w14:paraId="6B9A931A" w14:textId="77777777" w:rsidTr="003D0489">
        <w:trPr>
          <w:trHeight w:val="5688"/>
        </w:trPr>
        <w:tc>
          <w:tcPr>
            <w:tcW w:w="4421" w:type="dxa"/>
            <w:vMerge/>
            <w:vAlign w:val="bottom"/>
          </w:tcPr>
          <w:p w14:paraId="6232EA76" w14:textId="77777777" w:rsidR="003D0489" w:rsidRDefault="003D0489" w:rsidP="003D0489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56598C94" w14:textId="77777777" w:rsidR="003D0489" w:rsidRDefault="003D0489" w:rsidP="003D0489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21393B" wp14:editId="2D9D86A5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BF90AD" w14:textId="77777777" w:rsidR="003D0489" w:rsidRPr="00AF4EA4" w:rsidRDefault="003D0489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21393B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FBF90AD" w14:textId="77777777" w:rsidR="003D0489" w:rsidRPr="00AF4EA4" w:rsidRDefault="003D0489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4001F1FD" w14:textId="77777777" w:rsidR="003D0489" w:rsidRPr="008C6445" w:rsidRDefault="003D0489" w:rsidP="003D0489">
            <w:pPr>
              <w:pStyle w:val="ListParagraph"/>
              <w:rPr>
                <w:b/>
              </w:rPr>
            </w:pPr>
          </w:p>
          <w:p w14:paraId="1BED2E35" w14:textId="6AD672E0" w:rsidR="003D0489" w:rsidRDefault="003D0489" w:rsidP="003D048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C6445">
              <w:rPr>
                <w:b/>
              </w:rPr>
              <w:t>Tamil</w:t>
            </w:r>
          </w:p>
          <w:p w14:paraId="7A10B540" w14:textId="77777777" w:rsidR="003D0489" w:rsidRDefault="003D0489" w:rsidP="003D0489">
            <w:pPr>
              <w:rPr>
                <w:b/>
              </w:rPr>
            </w:pPr>
          </w:p>
          <w:p w14:paraId="3A0F7F56" w14:textId="77777777" w:rsidR="003D0489" w:rsidRPr="008C6445" w:rsidRDefault="003D0489" w:rsidP="003D0489">
            <w:pPr>
              <w:rPr>
                <w:b/>
              </w:rPr>
            </w:pPr>
          </w:p>
          <w:p w14:paraId="59133E95" w14:textId="435D9D56" w:rsidR="003D0489" w:rsidRPr="008C6445" w:rsidRDefault="003D0489" w:rsidP="003D0489">
            <w:pPr>
              <w:pStyle w:val="ListParagraph"/>
              <w:numPr>
                <w:ilvl w:val="0"/>
                <w:numId w:val="2"/>
              </w:numPr>
            </w:pPr>
            <w:r w:rsidRPr="008C6445">
              <w:rPr>
                <w:b/>
              </w:rPr>
              <w:t>English</w:t>
            </w:r>
          </w:p>
          <w:p w14:paraId="0A0F9DB7" w14:textId="77777777" w:rsidR="003D0489" w:rsidRDefault="003D0489" w:rsidP="003D0489"/>
          <w:p w14:paraId="62EE29DE" w14:textId="17FDDA66" w:rsidR="003D0489" w:rsidRDefault="003D0489" w:rsidP="003D0489"/>
          <w:p w14:paraId="6F4399CA" w14:textId="108FEB77" w:rsidR="003D0489" w:rsidRDefault="003D0489" w:rsidP="003D048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8C6445">
              <w:rPr>
                <w:b/>
                <w:bCs/>
              </w:rPr>
              <w:t>Hindi</w:t>
            </w:r>
          </w:p>
          <w:p w14:paraId="12C00A02" w14:textId="77777777" w:rsidR="003D0489" w:rsidRDefault="003D0489" w:rsidP="003D0489">
            <w:pPr>
              <w:rPr>
                <w:b/>
                <w:bCs/>
              </w:rPr>
            </w:pPr>
          </w:p>
          <w:p w14:paraId="6DD9886B" w14:textId="77777777" w:rsidR="003D0489" w:rsidRDefault="003D0489" w:rsidP="003D0489">
            <w:pPr>
              <w:rPr>
                <w:b/>
                <w:bCs/>
              </w:rPr>
            </w:pPr>
          </w:p>
          <w:p w14:paraId="128235F8" w14:textId="77777777" w:rsidR="003D0489" w:rsidRDefault="003D0489" w:rsidP="003D0489">
            <w:pPr>
              <w:rPr>
                <w:b/>
                <w:bCs/>
              </w:rPr>
            </w:pPr>
          </w:p>
          <w:p w14:paraId="18C0A953" w14:textId="5DCBED5B" w:rsidR="003D0489" w:rsidRPr="008C6445" w:rsidRDefault="003D0489" w:rsidP="003D048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Gujarat</w:t>
            </w:r>
          </w:p>
          <w:p w14:paraId="0E158BA3" w14:textId="64E2E864" w:rsidR="003D0489" w:rsidRDefault="003D0489" w:rsidP="003D0489"/>
        </w:tc>
      </w:tr>
      <w:tr w:rsidR="003D0489" w14:paraId="197062FF" w14:textId="77777777" w:rsidTr="003D0489">
        <w:trPr>
          <w:trHeight w:val="1080"/>
        </w:trPr>
        <w:tc>
          <w:tcPr>
            <w:tcW w:w="4421" w:type="dxa"/>
            <w:vMerge/>
            <w:vAlign w:val="bottom"/>
          </w:tcPr>
          <w:p w14:paraId="240A30B4" w14:textId="77777777" w:rsidR="003D0489" w:rsidRDefault="003D0489" w:rsidP="003D0489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35FB1E5E" w14:textId="77777777" w:rsidR="003D0489" w:rsidRDefault="003D0489" w:rsidP="003D0489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99AA70A918B6407DBEB7B5F981698AC2"/>
              </w:placeholder>
              <w:temporary/>
              <w:showingPlcHdr/>
              <w15:appearance w15:val="hidden"/>
            </w:sdtPr>
            <w:sdtContent>
              <w:p w14:paraId="7DC8BFBB" w14:textId="77777777" w:rsidR="003D0489" w:rsidRDefault="003D0489" w:rsidP="003D0489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3D0489" w:rsidRPr="008C6445" w14:paraId="010E8D39" w14:textId="77777777" w:rsidTr="003D0489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07928012" w14:textId="77777777" w:rsidR="003D0489" w:rsidRPr="008C6445" w:rsidRDefault="003D0489" w:rsidP="003D0489">
            <w:pPr>
              <w:ind w:right="0"/>
              <w:rPr>
                <w:noProof/>
                <w:sz w:val="36"/>
                <w:szCs w:val="36"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A47E531" w14:textId="77777777" w:rsidR="003D0489" w:rsidRPr="008C6445" w:rsidRDefault="003D0489" w:rsidP="003D0489">
            <w:pPr>
              <w:tabs>
                <w:tab w:val="left" w:pos="990"/>
              </w:tabs>
              <w:rPr>
                <w:sz w:val="36"/>
                <w:szCs w:val="36"/>
              </w:rPr>
            </w:pPr>
            <w:r w:rsidRPr="008C6445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0F432550" wp14:editId="1DFB1879">
                      <wp:extent cx="227812" cy="311173"/>
                      <wp:effectExtent l="0" t="3810" r="0" b="0"/>
                      <wp:docPr id="5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EDFAEB" w14:textId="77777777" w:rsidR="003D0489" w:rsidRPr="00AF4EA4" w:rsidRDefault="003D0489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432550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8EDFAEB" w14:textId="77777777" w:rsidR="003D0489" w:rsidRPr="00AF4EA4" w:rsidRDefault="003D0489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2B3B7247" w14:textId="609C32C3" w:rsidR="003D0489" w:rsidRPr="008C6445" w:rsidRDefault="003D0489" w:rsidP="003D0489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  <w:r w:rsidRPr="008C6445">
              <w:rPr>
                <w:b/>
                <w:sz w:val="36"/>
                <w:szCs w:val="36"/>
              </w:rPr>
              <w:t>Java</w:t>
            </w:r>
          </w:p>
          <w:p w14:paraId="64BD0EC5" w14:textId="63544DFC" w:rsidR="003D0489" w:rsidRPr="008C6445" w:rsidRDefault="003D0489" w:rsidP="003D0489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  <w:r w:rsidRPr="008C6445">
              <w:rPr>
                <w:b/>
                <w:sz w:val="36"/>
                <w:szCs w:val="36"/>
              </w:rPr>
              <w:t>Python</w:t>
            </w:r>
          </w:p>
          <w:p w14:paraId="53305A8C" w14:textId="3440B302" w:rsidR="003D0489" w:rsidRPr="008C6445" w:rsidRDefault="003D0489" w:rsidP="003D0489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  <w:r w:rsidRPr="008C6445">
              <w:rPr>
                <w:b/>
                <w:sz w:val="36"/>
                <w:szCs w:val="36"/>
              </w:rPr>
              <w:t>C Programming</w:t>
            </w:r>
          </w:p>
        </w:tc>
      </w:tr>
    </w:tbl>
    <w:p w14:paraId="264C6773" w14:textId="77777777" w:rsidR="00153B84" w:rsidRPr="008C6445" w:rsidRDefault="00153B84" w:rsidP="005D47DE">
      <w:pPr>
        <w:rPr>
          <w:sz w:val="36"/>
          <w:szCs w:val="36"/>
        </w:rPr>
      </w:pPr>
    </w:p>
    <w:sectPr w:rsidR="00153B84" w:rsidRPr="008C6445" w:rsidSect="00F56513">
      <w:headerReference w:type="default" r:id="rId8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DD6E" w14:textId="77777777" w:rsidR="000D6D96" w:rsidRDefault="000D6D96" w:rsidP="00C51CF5">
      <w:r>
        <w:separator/>
      </w:r>
    </w:p>
  </w:endnote>
  <w:endnote w:type="continuationSeparator" w:id="0">
    <w:p w14:paraId="421DAFE3" w14:textId="77777777" w:rsidR="000D6D96" w:rsidRDefault="000D6D9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1805" w14:textId="77777777" w:rsidR="000D6D96" w:rsidRDefault="000D6D96" w:rsidP="00C51CF5">
      <w:r>
        <w:separator/>
      </w:r>
    </w:p>
  </w:footnote>
  <w:footnote w:type="continuationSeparator" w:id="0">
    <w:p w14:paraId="417EBCA1" w14:textId="77777777" w:rsidR="000D6D96" w:rsidRDefault="000D6D9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9AE8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021263" wp14:editId="1F883B4E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1C4D6B9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534FB"/>
    <w:multiLevelType w:val="hybridMultilevel"/>
    <w:tmpl w:val="E8E8B1EE"/>
    <w:lvl w:ilvl="0" w:tplc="D7FC79B0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01E94"/>
    <w:multiLevelType w:val="hybridMultilevel"/>
    <w:tmpl w:val="E2C08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51122">
    <w:abstractNumId w:val="0"/>
  </w:num>
  <w:num w:numId="2" w16cid:durableId="599794318">
    <w:abstractNumId w:val="1"/>
  </w:num>
  <w:num w:numId="3" w16cid:durableId="208685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F9"/>
    <w:rsid w:val="000521EF"/>
    <w:rsid w:val="000A545F"/>
    <w:rsid w:val="000D6D96"/>
    <w:rsid w:val="000F3BEA"/>
    <w:rsid w:val="0010314C"/>
    <w:rsid w:val="00153B84"/>
    <w:rsid w:val="00196AAB"/>
    <w:rsid w:val="001A4D1A"/>
    <w:rsid w:val="001B0B3D"/>
    <w:rsid w:val="003B0DB8"/>
    <w:rsid w:val="003D0489"/>
    <w:rsid w:val="003F477D"/>
    <w:rsid w:val="00431999"/>
    <w:rsid w:val="00443E2D"/>
    <w:rsid w:val="00572086"/>
    <w:rsid w:val="00597871"/>
    <w:rsid w:val="005D47DE"/>
    <w:rsid w:val="005F364E"/>
    <w:rsid w:val="00613801"/>
    <w:rsid w:val="0062123A"/>
    <w:rsid w:val="00635EF0"/>
    <w:rsid w:val="00646E75"/>
    <w:rsid w:val="00663587"/>
    <w:rsid w:val="00683FFD"/>
    <w:rsid w:val="00690B0A"/>
    <w:rsid w:val="006D409C"/>
    <w:rsid w:val="00776643"/>
    <w:rsid w:val="00797579"/>
    <w:rsid w:val="007D0F5B"/>
    <w:rsid w:val="008027F9"/>
    <w:rsid w:val="00862972"/>
    <w:rsid w:val="00882E29"/>
    <w:rsid w:val="008C6445"/>
    <w:rsid w:val="008C7A71"/>
    <w:rsid w:val="008F290E"/>
    <w:rsid w:val="00942045"/>
    <w:rsid w:val="00964B9F"/>
    <w:rsid w:val="009F215D"/>
    <w:rsid w:val="00A73BCA"/>
    <w:rsid w:val="00A75FCE"/>
    <w:rsid w:val="00AC5509"/>
    <w:rsid w:val="00AF4EA4"/>
    <w:rsid w:val="00B0669D"/>
    <w:rsid w:val="00B90CEF"/>
    <w:rsid w:val="00B95D4D"/>
    <w:rsid w:val="00BB464E"/>
    <w:rsid w:val="00C51CF5"/>
    <w:rsid w:val="00C93D20"/>
    <w:rsid w:val="00CA407F"/>
    <w:rsid w:val="00D00A30"/>
    <w:rsid w:val="00D8438A"/>
    <w:rsid w:val="00DC71AE"/>
    <w:rsid w:val="00E55D74"/>
    <w:rsid w:val="00E774C3"/>
    <w:rsid w:val="00E8541C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BAF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11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0AEB1CFA1647F993EE4FD82609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84199-6D5B-4482-8B1E-E3A45B9A2C69}"/>
      </w:docPartPr>
      <w:docPartBody>
        <w:p w:rsidR="00000000" w:rsidRDefault="00000000">
          <w:pPr>
            <w:pStyle w:val="B20AEB1CFA1647F993EE4FD8260957AE"/>
          </w:pPr>
          <w:r w:rsidRPr="00036450">
            <w:t>EDUCATION</w:t>
          </w:r>
        </w:p>
      </w:docPartBody>
    </w:docPart>
    <w:docPart>
      <w:docPartPr>
        <w:name w:val="0111EDE20D074AE28AB3F92F73A4C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C318F-AC87-4BAF-B27F-F9A2C2D502FF}"/>
      </w:docPartPr>
      <w:docPartBody>
        <w:p w:rsidR="00000000" w:rsidRDefault="00CE1D66" w:rsidP="00CE1D66">
          <w:pPr>
            <w:pStyle w:val="0111EDE20D074AE28AB3F92F73A4C1A4"/>
          </w:pPr>
          <w:r w:rsidRPr="005D47DE">
            <w:t>Profile</w:t>
          </w:r>
        </w:p>
      </w:docPartBody>
    </w:docPart>
    <w:docPart>
      <w:docPartPr>
        <w:name w:val="119B63A5350E45A4813CC84F1C78D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BA8D-EDCE-40CD-B8D7-34F340CFC2E4}"/>
      </w:docPartPr>
      <w:docPartBody>
        <w:p w:rsidR="00000000" w:rsidRDefault="00CE1D66" w:rsidP="00CE1D66">
          <w:pPr>
            <w:pStyle w:val="119B63A5350E45A4813CC84F1C78D257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49DAEF918D0C4C9C92480A305EAEB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F9430-CEE4-4D23-964D-C9D157B19BCE}"/>
      </w:docPartPr>
      <w:docPartBody>
        <w:p w:rsidR="00000000" w:rsidRDefault="00CE1D66" w:rsidP="00CE1D66">
          <w:pPr>
            <w:pStyle w:val="49DAEF918D0C4C9C92480A305EAEB5B9"/>
          </w:pPr>
          <w:r w:rsidRPr="003F477D">
            <w:rPr>
              <w:lang w:val="fr-FR"/>
            </w:rPr>
            <w:t>PHONE:</w:t>
          </w:r>
        </w:p>
      </w:docPartBody>
    </w:docPart>
    <w:docPart>
      <w:docPartPr>
        <w:name w:val="1D6A230F1C114389828A5BE4E262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3F98D-A983-4D7F-9031-85E6F7660075}"/>
      </w:docPartPr>
      <w:docPartBody>
        <w:p w:rsidR="00000000" w:rsidRDefault="00CE1D66" w:rsidP="00CE1D66">
          <w:pPr>
            <w:pStyle w:val="1D6A230F1C114389828A5BE4E2624CCF"/>
          </w:pPr>
          <w:r w:rsidRPr="003F477D">
            <w:rPr>
              <w:lang w:val="fr-FR"/>
            </w:rPr>
            <w:t>WEBSITE:</w:t>
          </w:r>
        </w:p>
      </w:docPartBody>
    </w:docPart>
    <w:docPart>
      <w:docPartPr>
        <w:name w:val="1D4C6C672E1342EC8BDA4025E788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9669-036A-4CDE-AA94-45BBD759A7A7}"/>
      </w:docPartPr>
      <w:docPartBody>
        <w:p w:rsidR="00000000" w:rsidRDefault="00CE1D66" w:rsidP="00CE1D66">
          <w:pPr>
            <w:pStyle w:val="1D4C6C672E1342EC8BDA4025E788FF75"/>
          </w:pPr>
          <w:r w:rsidRPr="004D3011">
            <w:t>EMAIL:</w:t>
          </w:r>
        </w:p>
      </w:docPartBody>
    </w:docPart>
    <w:docPart>
      <w:docPartPr>
        <w:name w:val="99AA70A918B6407DBEB7B5F981698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B7DA4-F91B-4E60-BD92-5CF16BF14F9F}"/>
      </w:docPartPr>
      <w:docPartBody>
        <w:p w:rsidR="00000000" w:rsidRDefault="00CE1D66" w:rsidP="00CE1D66">
          <w:pPr>
            <w:pStyle w:val="99AA70A918B6407DBEB7B5F981698AC2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66"/>
    <w:rsid w:val="00466A56"/>
    <w:rsid w:val="00C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E1D66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0AEB1CFA1647F993EE4FD8260957AE">
    <w:name w:val="B20AEB1CFA1647F993EE4FD8260957AE"/>
  </w:style>
  <w:style w:type="paragraph" w:customStyle="1" w:styleId="66A45278F1B747F4AA816B0EFA9099D8">
    <w:name w:val="66A45278F1B747F4AA816B0EFA9099D8"/>
  </w:style>
  <w:style w:type="paragraph" w:customStyle="1" w:styleId="E16C8213709243F08A55C6CB386E4680">
    <w:name w:val="E16C8213709243F08A55C6CB386E4680"/>
  </w:style>
  <w:style w:type="paragraph" w:customStyle="1" w:styleId="C55B1DC434764A5CACFB4C110A253AE2">
    <w:name w:val="C55B1DC434764A5CACFB4C110A253AE2"/>
  </w:style>
  <w:style w:type="paragraph" w:customStyle="1" w:styleId="E3F6CA141A554937853F8F13462FA23C">
    <w:name w:val="E3F6CA141A554937853F8F13462FA23C"/>
  </w:style>
  <w:style w:type="paragraph" w:customStyle="1" w:styleId="75ED5630899C4BF094ADA07C5EAF573F">
    <w:name w:val="75ED5630899C4BF094ADA07C5EAF573F"/>
  </w:style>
  <w:style w:type="paragraph" w:customStyle="1" w:styleId="3FEDE2744E154027860FA0C410477B86">
    <w:name w:val="3FEDE2744E154027860FA0C410477B86"/>
  </w:style>
  <w:style w:type="paragraph" w:customStyle="1" w:styleId="B844E128E07F4C859561672EA1F15C7E">
    <w:name w:val="B844E128E07F4C859561672EA1F15C7E"/>
  </w:style>
  <w:style w:type="paragraph" w:customStyle="1" w:styleId="83488F6DDCCB4F9F98560D2B27476BD4">
    <w:name w:val="83488F6DDCCB4F9F98560D2B27476BD4"/>
  </w:style>
  <w:style w:type="paragraph" w:customStyle="1" w:styleId="C5F3B130B6204015805A5E838609F857">
    <w:name w:val="C5F3B130B6204015805A5E838609F857"/>
  </w:style>
  <w:style w:type="paragraph" w:customStyle="1" w:styleId="027C90B12B714B0D881C84FE89CA48F9">
    <w:name w:val="027C90B12B714B0D881C84FE89CA48F9"/>
  </w:style>
  <w:style w:type="paragraph" w:customStyle="1" w:styleId="67A81005FF284549B9C495BCB448A8FF">
    <w:name w:val="67A81005FF284549B9C495BCB448A8FF"/>
  </w:style>
  <w:style w:type="character" w:customStyle="1" w:styleId="Heading2Char">
    <w:name w:val="Heading 2 Char"/>
    <w:basedOn w:val="DefaultParagraphFont"/>
    <w:link w:val="Heading2"/>
    <w:uiPriority w:val="9"/>
    <w:rsid w:val="00CE1D66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9F66340D82764C71A97A63269E23C06D">
    <w:name w:val="9F66340D82764C71A97A63269E23C06D"/>
  </w:style>
  <w:style w:type="paragraph" w:customStyle="1" w:styleId="EC303DE4282E48A2947E583356FFEF97">
    <w:name w:val="EC303DE4282E48A2947E583356FFEF97"/>
  </w:style>
  <w:style w:type="paragraph" w:customStyle="1" w:styleId="F2EA812251B348D9A7BB54350F5A5CBA">
    <w:name w:val="F2EA812251B348D9A7BB54350F5A5CBA"/>
  </w:style>
  <w:style w:type="paragraph" w:customStyle="1" w:styleId="4BC3AC8CB142467B9A72E2E4022A11F5">
    <w:name w:val="4BC3AC8CB142467B9A72E2E4022A11F5"/>
  </w:style>
  <w:style w:type="paragraph" w:customStyle="1" w:styleId="76F9B51626074398A3ACD0E039A8AEE8">
    <w:name w:val="76F9B51626074398A3ACD0E039A8AEE8"/>
  </w:style>
  <w:style w:type="paragraph" w:customStyle="1" w:styleId="0D322326E7234DBCA12364122F5F2F7F">
    <w:name w:val="0D322326E7234DBCA12364122F5F2F7F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6592D5E688334AEFA5960ADB8FF6B09C">
    <w:name w:val="6592D5E688334AEFA5960ADB8FF6B09C"/>
  </w:style>
  <w:style w:type="paragraph" w:customStyle="1" w:styleId="98B9781BAD11490E885713CDD8EDBB97">
    <w:name w:val="98B9781BAD11490E885713CDD8EDBB97"/>
  </w:style>
  <w:style w:type="paragraph" w:customStyle="1" w:styleId="BAFE52061A8B43A58ED86D92EECE617D">
    <w:name w:val="BAFE52061A8B43A58ED86D92EECE617D"/>
  </w:style>
  <w:style w:type="paragraph" w:customStyle="1" w:styleId="CD3A57A463B5417182629D7462714395">
    <w:name w:val="CD3A57A463B5417182629D7462714395"/>
  </w:style>
  <w:style w:type="paragraph" w:customStyle="1" w:styleId="EAAFB49049C64057A0D9C5788459485B">
    <w:name w:val="EAAFB49049C64057A0D9C5788459485B"/>
  </w:style>
  <w:style w:type="paragraph" w:customStyle="1" w:styleId="87491EE2B6F648C8B3D36287E0627611">
    <w:name w:val="87491EE2B6F648C8B3D36287E0627611"/>
  </w:style>
  <w:style w:type="paragraph" w:customStyle="1" w:styleId="6C5F270C011449079BC7C9244F13ADEA">
    <w:name w:val="6C5F270C011449079BC7C9244F13ADEA"/>
  </w:style>
  <w:style w:type="paragraph" w:customStyle="1" w:styleId="28A7962C97634703B7F779023B85597B">
    <w:name w:val="28A7962C97634703B7F779023B85597B"/>
  </w:style>
  <w:style w:type="paragraph" w:customStyle="1" w:styleId="726048D86B60409D83722998E2EDEAE0">
    <w:name w:val="726048D86B60409D83722998E2EDEAE0"/>
  </w:style>
  <w:style w:type="paragraph" w:customStyle="1" w:styleId="56BA33A8E0BD40B9AE5A4D64A62BF679">
    <w:name w:val="56BA33A8E0BD40B9AE5A4D64A62BF679"/>
  </w:style>
  <w:style w:type="paragraph" w:customStyle="1" w:styleId="D62C455A9C644CEF8A10AC59321ED342">
    <w:name w:val="D62C455A9C644CEF8A10AC59321ED342"/>
  </w:style>
  <w:style w:type="paragraph" w:customStyle="1" w:styleId="8CDEE4BC17BE4D7D8D6A70B5BAD3EB66">
    <w:name w:val="8CDEE4BC17BE4D7D8D6A70B5BAD3EB66"/>
  </w:style>
  <w:style w:type="paragraph" w:customStyle="1" w:styleId="4C7C8A0642994A2CA9ABFABD5929264B">
    <w:name w:val="4C7C8A0642994A2CA9ABFABD5929264B"/>
  </w:style>
  <w:style w:type="paragraph" w:customStyle="1" w:styleId="B7850A9B5459400BB38CDBDFB9E8559A">
    <w:name w:val="B7850A9B5459400BB38CDBDFB9E8559A"/>
  </w:style>
  <w:style w:type="paragraph" w:customStyle="1" w:styleId="57E8AC41F56B4D87916A2D3EE9CCEE77">
    <w:name w:val="57E8AC41F56B4D87916A2D3EE9CCEE77"/>
  </w:style>
  <w:style w:type="paragraph" w:customStyle="1" w:styleId="70A4147F37A643EF8CD083F48C5357D0">
    <w:name w:val="70A4147F37A643EF8CD083F48C5357D0"/>
  </w:style>
  <w:style w:type="paragraph" w:customStyle="1" w:styleId="252D58E8E30B44BF8A44FFAF5BBCB1C0">
    <w:name w:val="252D58E8E30B44BF8A44FFAF5BBCB1C0"/>
  </w:style>
  <w:style w:type="paragraph" w:customStyle="1" w:styleId="2C39EFA72FFB432E8D2D8AE3D878BA71">
    <w:name w:val="2C39EFA72FFB432E8D2D8AE3D878BA71"/>
  </w:style>
  <w:style w:type="paragraph" w:customStyle="1" w:styleId="36334B9F0F134693AE6D32D22ABF68EB">
    <w:name w:val="36334B9F0F134693AE6D32D22ABF68EB"/>
  </w:style>
  <w:style w:type="paragraph" w:customStyle="1" w:styleId="9952786029804988BA4CDE0B5B259884">
    <w:name w:val="9952786029804988BA4CDE0B5B259884"/>
  </w:style>
  <w:style w:type="paragraph" w:customStyle="1" w:styleId="91F25AD868D447D6B47679A55FB034D8">
    <w:name w:val="91F25AD868D447D6B47679A55FB034D8"/>
  </w:style>
  <w:style w:type="paragraph" w:customStyle="1" w:styleId="56B040B7A48844C89A007CBEAE0A3607">
    <w:name w:val="56B040B7A48844C89A007CBEAE0A3607"/>
  </w:style>
  <w:style w:type="paragraph" w:customStyle="1" w:styleId="C2A050E018A249D3A2CF3897F44E2284">
    <w:name w:val="C2A050E018A249D3A2CF3897F44E2284"/>
  </w:style>
  <w:style w:type="paragraph" w:customStyle="1" w:styleId="0111EDE20D074AE28AB3F92F73A4C1A4">
    <w:name w:val="0111EDE20D074AE28AB3F92F73A4C1A4"/>
    <w:rsid w:val="00CE1D66"/>
  </w:style>
  <w:style w:type="paragraph" w:customStyle="1" w:styleId="119B63A5350E45A4813CC84F1C78D257">
    <w:name w:val="119B63A5350E45A4813CC84F1C78D257"/>
    <w:rsid w:val="00CE1D66"/>
  </w:style>
  <w:style w:type="paragraph" w:customStyle="1" w:styleId="49DAEF918D0C4C9C92480A305EAEB5B9">
    <w:name w:val="49DAEF918D0C4C9C92480A305EAEB5B9"/>
    <w:rsid w:val="00CE1D66"/>
  </w:style>
  <w:style w:type="paragraph" w:customStyle="1" w:styleId="1D6A230F1C114389828A5BE4E2624CCF">
    <w:name w:val="1D6A230F1C114389828A5BE4E2624CCF"/>
    <w:rsid w:val="00CE1D66"/>
  </w:style>
  <w:style w:type="paragraph" w:customStyle="1" w:styleId="1D4C6C672E1342EC8BDA4025E788FF75">
    <w:name w:val="1D4C6C672E1342EC8BDA4025E788FF75"/>
    <w:rsid w:val="00CE1D66"/>
  </w:style>
  <w:style w:type="paragraph" w:customStyle="1" w:styleId="99AA70A918B6407DBEB7B5F981698AC2">
    <w:name w:val="99AA70A918B6407DBEB7B5F981698AC2"/>
    <w:rsid w:val="00CE1D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2023-10-17T18:45:00Z</dcterms:created>
  <dcterms:modified xsi:type="dcterms:W3CDTF">2023-10-17T19:14:00Z</dcterms:modified>
</cp:coreProperties>
</file>